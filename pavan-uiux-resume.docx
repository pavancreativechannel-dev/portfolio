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val="en-IN"/>
        </w:rPr>
      </w:pPr>
      <w:r>
        <w:rPr>
          <w:lang w:val="en-IN"/>
        </w:rPr>
        <w:t xml:space="preserve">PAVAN CHANDRA  </w:t>
      </w: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Nellore, Andhra Pradesh  </w:t>
      </w: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+91-7075310499  </w:t>
      </w: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  <w:t>✉️</w:t>
      </w:r>
      <w:r>
        <w:rPr>
          <w:lang w:val="en-IN"/>
        </w:rPr>
        <w:t xml:space="preserve"> pavanchandra028@gmail.com  </w:t>
      </w: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Portfolio: behance.net/pavanchandra | github.com/pavanchandra</w:t>
      </w: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Career Objective</w:t>
      </w:r>
    </w:p>
    <w:p>
      <w:pPr>
        <w:rPr>
          <w:lang w:val="en-IN"/>
        </w:rPr>
      </w:pPr>
      <w:r>
        <w:rPr>
          <w:lang w:val="en-IN"/>
        </w:rPr>
        <w:t>Creative and detail-oriented UI/UX Designer &amp; Frontend Developer skilled in crafting modern, user-friendly digital interfaces using tools like Figma and Photoshop. Passionate about responsive web design using HTML, CSS, JavaScript, and Bootstrap. Looking to join a dynamic team and contribute to real-world product experiences.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Education</w:t>
      </w:r>
    </w:p>
    <w:p>
      <w:pPr>
        <w:rPr>
          <w:lang w:val="en-IN"/>
        </w:rPr>
      </w:pPr>
      <w:r>
        <w:rPr>
          <w:lang w:val="en-IN"/>
        </w:rPr>
        <w:t>Government Junior College, TP-Gudur</w:t>
      </w:r>
    </w:p>
    <w:p>
      <w:pPr>
        <w:rPr>
          <w:lang w:val="en-IN"/>
        </w:rPr>
      </w:pPr>
      <w:r>
        <w:rPr>
          <w:lang w:val="en-IN"/>
        </w:rPr>
        <w:t>Intermediate (MPC), 2022</w:t>
      </w:r>
    </w:p>
    <w:p>
      <w:pPr>
        <w:rPr>
          <w:lang w:val="en-IN"/>
        </w:rPr>
      </w:pPr>
      <w:r>
        <w:rPr>
          <w:lang w:val="en-IN"/>
        </w:rPr>
        <w:t>Board of Intermediate Education, Andhra Pradesh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  <w:t>️</w:t>
      </w:r>
      <w:r>
        <w:rPr>
          <w:lang w:val="en-IN"/>
        </w:rPr>
        <w:t xml:space="preserve"> Technical Skills</w:t>
      </w:r>
    </w:p>
    <w:p>
      <w:pPr>
        <w:rPr>
          <w:lang w:val="en-IN"/>
        </w:rPr>
      </w:pPr>
      <w:r>
        <w:rPr>
          <w:lang w:val="en-IN"/>
        </w:rPr>
        <w:t>Design Tools: Figma, Adobe Photoshop, Adobe XD, Canva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Frontend: HTML5, CSS3, JavaScript, Bootstrap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UI/UX Design: Wireframing, Prototyping, Design Systems, Color Theory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Responsive Design: Media Queries, Flexbox, Grid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Version Control: GitHub (Basics)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Projects</w:t>
      </w:r>
    </w:p>
    <w:p>
      <w:pPr>
        <w:rPr>
          <w:lang w:val="en-IN"/>
        </w:rPr>
      </w:pPr>
      <w:r>
        <w:rPr>
          <w:lang w:val="en-IN"/>
        </w:rPr>
        <w:t>1. Portfolio Website</w:t>
      </w:r>
    </w:p>
    <w:p>
      <w:pPr>
        <w:rPr>
          <w:lang w:val="en-IN"/>
        </w:rPr>
      </w:pPr>
      <w:r>
        <w:rPr>
          <w:lang w:val="en-IN"/>
        </w:rPr>
        <w:t>Developed a personal responsive portfolio using HTML, CSS, Bootstrap, and JavaScript.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Includes project showcase, resume section, contact form.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Integrated hover effects and smooth scroll.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2. E-commerce UI Design – "StyleCart"</w:t>
      </w:r>
    </w:p>
    <w:p>
      <w:pPr>
        <w:rPr>
          <w:lang w:val="en-IN"/>
        </w:rPr>
      </w:pPr>
      <w:r>
        <w:rPr>
          <w:lang w:val="en-IN"/>
        </w:rPr>
        <w:t>Created a responsive web UI in Figma for an e-commerce website.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Designed home page, product cards, filters, and shopping cart.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Focused on layout, typography, and mobile responsiveness.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3. Dashboard UI – "Task Manager"</w:t>
      </w:r>
    </w:p>
    <w:p>
      <w:pPr>
        <w:rPr>
          <w:lang w:val="en-IN"/>
        </w:rPr>
      </w:pPr>
      <w:r>
        <w:rPr>
          <w:lang w:val="en-IN"/>
        </w:rPr>
        <w:t>Built a modern task management dashboard in Photoshop and redesigned it in Figma.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Emphasized usability and user flow.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Certifications</w:t>
      </w:r>
    </w:p>
    <w:p>
      <w:pPr>
        <w:rPr>
          <w:lang w:val="en-IN"/>
        </w:rPr>
      </w:pPr>
      <w:r>
        <w:rPr>
          <w:lang w:val="en-IN"/>
        </w:rPr>
        <w:t>UI/UX Design Certificate – Coursera / Udemy (if any)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Frontend Web Development Bootcamp – (if any)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Photoshop Basics – [Institute Name or YouTube Tutorials]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Languages</w:t>
      </w:r>
    </w:p>
    <w:p>
      <w:pPr>
        <w:rPr>
          <w:lang w:val="en-IN"/>
        </w:rPr>
      </w:pPr>
      <w:r>
        <w:rPr>
          <w:lang w:val="en-IN"/>
        </w:rPr>
        <w:t>English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Telugu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rFonts w:ascii="Segoe UI Emoji" w:cs="Segoe UI Emoji" w:hAnsi="Segoe UI Emoji"/>
          <w:lang w:val="en-IN"/>
        </w:rPr>
      </w:r>
      <w:r>
        <w:rPr>
          <w:lang w:val="en-IN"/>
        </w:rPr>
        <w:t xml:space="preserve"> Personal Details</w:t>
      </w:r>
    </w:p>
    <w:p>
      <w:pPr>
        <w:rPr>
          <w:lang w:val="en-IN"/>
        </w:rPr>
      </w:pPr>
      <w:r>
        <w:rPr>
          <w:lang w:val="en-IN"/>
        </w:rPr>
        <w:t>Date of Birth: [05-10-2002]</w:t>
      </w:r>
      <w:bookmarkStart w:id="0" w:name="_GoBack"/>
      <w:bookmarkEnd w:id="0"/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Marital Status: Single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Nationality: Indian</w:t>
      </w:r>
    </w:p>
    <w:p>
      <w:pPr>
        <w:rPr>
          <w:lang w:val="en-IN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Gautami" w:hAnsi="Calibri"/>
      <w:sz w:val="22"/>
      <w:szCs w:val="22"/>
      <w:lang w:val="en-US" w:eastAsia="en-US" w:bidi="te-IN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Droid Sans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Droid Sans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Droid Sans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Droid Sans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Droid Sans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Droid Sans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Droid Sans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Droid Sans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Droid Sans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Droid Sans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Droid Sans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244</Words>
  <Characters>1540</Characters>
  <Lines>65</Lines>
  <Paragraphs>40</Paragraphs>
  <CharactersWithSpaces>1747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pattapu pavanchandra</dc:creator>
  <cp:lastModifiedBy>vivo user</cp:lastModifiedBy>
  <cp:revision>4</cp:revision>
  <dcterms:created xsi:type="dcterms:W3CDTF">2025-08-03T14:34:00Z</dcterms:created>
  <dcterms:modified xsi:type="dcterms:W3CDTF">2025-09-03T03:28:55Z</dcterms:modified>
</cp:coreProperties>
</file>